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216" w:rsidRPr="0056520B" w:rsidRDefault="00D4454D" w:rsidP="0049783B">
      <w:pPr>
        <w:pStyle w:val="Title"/>
        <w:spacing w:line="276" w:lineRule="auto"/>
        <w:rPr>
          <w:sz w:val="48"/>
          <w:szCs w:val="48"/>
        </w:rPr>
      </w:pPr>
      <w:r w:rsidRPr="0056520B">
        <w:rPr>
          <w:sz w:val="48"/>
          <w:szCs w:val="48"/>
        </w:rPr>
        <w:t>Brandon Cheung</w:t>
      </w:r>
    </w:p>
    <w:p w:rsidR="00141A4C" w:rsidRDefault="00D4454D" w:rsidP="0049783B">
      <w:pPr>
        <w:spacing w:line="276" w:lineRule="auto"/>
      </w:pPr>
      <w:r>
        <w:t>16126 83A Street</w:t>
      </w:r>
      <w:r w:rsidR="00141A4C">
        <w:t> | </w:t>
      </w:r>
      <w:r>
        <w:t>780-710-8613</w:t>
      </w:r>
      <w:r w:rsidR="00141A4C">
        <w:t> | </w:t>
      </w:r>
      <w:hyperlink r:id="rId9" w:history="1">
        <w:r w:rsidR="004153EE" w:rsidRPr="009C306C">
          <w:rPr>
            <w:rStyle w:val="Hyperlink"/>
          </w:rPr>
          <w:t>bwcheung8@gmail.com</w:t>
        </w:r>
      </w:hyperlink>
      <w:r w:rsidR="004153EE">
        <w:t xml:space="preserve"> </w:t>
      </w:r>
    </w:p>
    <w:p w:rsidR="006270A9" w:rsidRDefault="00001B20" w:rsidP="0049783B">
      <w:pPr>
        <w:pStyle w:val="Heading1"/>
        <w:spacing w:line="276" w:lineRule="auto"/>
      </w:pPr>
      <w:sdt>
        <w:sdtPr>
          <w:alias w:val="Objective:"/>
          <w:tag w:val="Objective:"/>
          <w:id w:val="-731932020"/>
          <w:placeholder>
            <w:docPart w:val="7D1ABDF1E3064841AC285EAB9C756EA4"/>
          </w:placeholder>
          <w:temporary/>
          <w:showingPlcHdr/>
        </w:sdtPr>
        <w:sdtEndPr/>
        <w:sdtContent>
          <w:r w:rsidR="009D5933" w:rsidRPr="00B8784E">
            <w:rPr>
              <w:szCs w:val="28"/>
            </w:rPr>
            <w:t>Objective</w:t>
          </w:r>
        </w:sdtContent>
      </w:sdt>
    </w:p>
    <w:p w:rsidR="006270A9" w:rsidRDefault="00DF1005" w:rsidP="0049783B">
      <w:pPr>
        <w:spacing w:line="276" w:lineRule="auto"/>
      </w:pPr>
      <w:r w:rsidRPr="00852BC1">
        <w:rPr>
          <w:rFonts w:ascii="Arial" w:eastAsia="Times New Roman" w:hAnsi="Arial" w:cs="Arial"/>
          <w:color w:val="555555"/>
          <w:sz w:val="27"/>
          <w:szCs w:val="27"/>
          <w:lang w:val="en-CA" w:eastAsia="en-CA"/>
        </w:rPr>
        <w:t xml:space="preserve">To work in an environment which encourages me to </w:t>
      </w:r>
      <w:r>
        <w:rPr>
          <w:rFonts w:ascii="Arial" w:eastAsia="Times New Roman" w:hAnsi="Arial" w:cs="Arial"/>
          <w:color w:val="555555"/>
          <w:sz w:val="27"/>
          <w:szCs w:val="27"/>
          <w:lang w:val="en-CA" w:eastAsia="en-CA"/>
        </w:rPr>
        <w:t>gain experience</w:t>
      </w:r>
      <w:r w:rsidRPr="00852BC1">
        <w:rPr>
          <w:rFonts w:ascii="Arial" w:eastAsia="Times New Roman" w:hAnsi="Arial" w:cs="Arial"/>
          <w:color w:val="555555"/>
          <w:sz w:val="27"/>
          <w:szCs w:val="27"/>
          <w:lang w:val="en-CA" w:eastAsia="en-CA"/>
        </w:rPr>
        <w:t xml:space="preserve"> and grow professionally</w:t>
      </w:r>
      <w:r>
        <w:rPr>
          <w:rFonts w:ascii="Arial" w:eastAsia="Times New Roman" w:hAnsi="Arial" w:cs="Arial"/>
          <w:color w:val="555555"/>
          <w:sz w:val="27"/>
          <w:szCs w:val="27"/>
          <w:lang w:val="en-CA" w:eastAsia="en-CA"/>
        </w:rPr>
        <w:t xml:space="preserve"> in the technical field of Computer Science</w:t>
      </w:r>
      <w:r w:rsidRPr="00852BC1">
        <w:rPr>
          <w:rFonts w:ascii="Arial" w:eastAsia="Times New Roman" w:hAnsi="Arial" w:cs="Arial"/>
          <w:color w:val="555555"/>
          <w:sz w:val="27"/>
          <w:szCs w:val="27"/>
          <w:lang w:val="en-CA" w:eastAsia="en-CA"/>
        </w:rPr>
        <w:t xml:space="preserve"> where I can utilize my skills and knowledge appropriately.</w:t>
      </w:r>
    </w:p>
    <w:sdt>
      <w:sdtPr>
        <w:alias w:val="Education:"/>
        <w:tag w:val="Education:"/>
        <w:id w:val="807127995"/>
        <w:placeholder>
          <w:docPart w:val="ECA9748064F54F1FBDB4BE1CBC249463"/>
        </w:placeholder>
        <w:temporary/>
        <w:showingPlcHdr/>
      </w:sdtPr>
      <w:sdtEndPr/>
      <w:sdtContent>
        <w:p w:rsidR="006270A9" w:rsidRDefault="009D5933" w:rsidP="0049783B">
          <w:pPr>
            <w:pStyle w:val="Heading1"/>
            <w:spacing w:line="276" w:lineRule="auto"/>
          </w:pPr>
          <w:r>
            <w:t>Education</w:t>
          </w:r>
        </w:p>
      </w:sdtContent>
    </w:sdt>
    <w:p w:rsidR="006270A9" w:rsidRDefault="00D4454D" w:rsidP="0049783B">
      <w:pPr>
        <w:pStyle w:val="Heading2"/>
        <w:spacing w:line="276" w:lineRule="auto"/>
      </w:pPr>
      <w:r>
        <w:t>Bachelor of science</w:t>
      </w:r>
      <w:r w:rsidR="009D5933">
        <w:t> | </w:t>
      </w:r>
      <w:r w:rsidR="00BE4E46">
        <w:t>2013</w:t>
      </w:r>
      <w:r>
        <w:t>-</w:t>
      </w:r>
      <w:r w:rsidR="00E03000">
        <w:t>2018</w:t>
      </w:r>
      <w:r w:rsidR="009D5933">
        <w:t> | </w:t>
      </w:r>
      <w:r>
        <w:t>Univeristy of Alberta</w:t>
      </w:r>
    </w:p>
    <w:p w:rsidR="006270A9" w:rsidRPr="00302361" w:rsidRDefault="009D5933" w:rsidP="00302361">
      <w:pPr>
        <w:pStyle w:val="ListBullet"/>
      </w:pPr>
      <w:r w:rsidRPr="00302361">
        <w:t xml:space="preserve">Major: </w:t>
      </w:r>
      <w:r w:rsidR="00D4454D" w:rsidRPr="00302361">
        <w:t>Computer Science</w:t>
      </w:r>
    </w:p>
    <w:p w:rsidR="006270A9" w:rsidRPr="00302361" w:rsidRDefault="009D5933" w:rsidP="00302361">
      <w:pPr>
        <w:pStyle w:val="ListBullet"/>
      </w:pPr>
      <w:r w:rsidRPr="00302361">
        <w:t xml:space="preserve">Minor: </w:t>
      </w:r>
      <w:r w:rsidR="00D4454D" w:rsidRPr="00302361">
        <w:t>Mathematics</w:t>
      </w:r>
    </w:p>
    <w:sdt>
      <w:sdtPr>
        <w:alias w:val="Skills &amp; Abilities:"/>
        <w:tag w:val="Skills &amp; Abilities:"/>
        <w:id w:val="458624136"/>
        <w:placeholder>
          <w:docPart w:val="76FD626C5782400F85D1D4AD93A88E38"/>
        </w:placeholder>
        <w:temporary/>
        <w:showingPlcHdr/>
      </w:sdtPr>
      <w:sdtEndPr/>
      <w:sdtContent>
        <w:p w:rsidR="006270A9" w:rsidRDefault="009D5933" w:rsidP="0049783B">
          <w:pPr>
            <w:pStyle w:val="Heading1"/>
            <w:spacing w:line="276" w:lineRule="auto"/>
          </w:pPr>
          <w:r>
            <w:t>Skills &amp; Abilities</w:t>
          </w:r>
        </w:p>
      </w:sdtContent>
    </w:sdt>
    <w:p w:rsidR="0049783B" w:rsidRPr="0049783B" w:rsidRDefault="0049783B" w:rsidP="0049783B">
      <w:pPr>
        <w:pStyle w:val="ListBullet"/>
        <w:numPr>
          <w:ilvl w:val="0"/>
          <w:numId w:val="0"/>
        </w:numPr>
        <w:spacing w:line="276" w:lineRule="auto"/>
        <w:ind w:left="216" w:hanging="216"/>
      </w:pPr>
      <w:r w:rsidRPr="0049783B">
        <w:rPr>
          <w:rFonts w:asciiTheme="majorHAnsi" w:eastAsiaTheme="majorEastAsia" w:hAnsiTheme="majorHAnsi" w:cstheme="majorBidi"/>
          <w:b/>
          <w:caps/>
          <w:color w:val="262626" w:themeColor="text1" w:themeTint="D9"/>
          <w:sz w:val="24"/>
          <w:szCs w:val="26"/>
        </w:rPr>
        <w:t>technical skills</w:t>
      </w:r>
    </w:p>
    <w:p w:rsidR="00326B40" w:rsidRPr="00302361" w:rsidRDefault="0072047F" w:rsidP="00302361">
      <w:pPr>
        <w:pStyle w:val="ListBullet"/>
      </w:pPr>
      <w:r w:rsidRPr="00302361">
        <w:t>Knowledgeable in J</w:t>
      </w:r>
      <w:r w:rsidR="00BB47E9" w:rsidRPr="00302361">
        <w:t>ava</w:t>
      </w:r>
      <w:r w:rsidRPr="00302361">
        <w:t>, Java script, C, P</w:t>
      </w:r>
      <w:r w:rsidR="00BB47E9" w:rsidRPr="00302361">
        <w:t>ython, HTML</w:t>
      </w:r>
      <w:r w:rsidR="00182745" w:rsidRPr="00302361">
        <w:t>, CSS</w:t>
      </w:r>
    </w:p>
    <w:p w:rsidR="00F16A19" w:rsidRPr="00302361" w:rsidRDefault="00F16A19" w:rsidP="00302361">
      <w:pPr>
        <w:pStyle w:val="ListBullet"/>
      </w:pPr>
      <w:r w:rsidRPr="00302361">
        <w:t>Some kn</w:t>
      </w:r>
      <w:r w:rsidR="001E0E3E" w:rsidRPr="00302361">
        <w:t xml:space="preserve">owledge in C++, </w:t>
      </w:r>
      <w:r w:rsidR="00433C3E" w:rsidRPr="00302361">
        <w:t>C#</w:t>
      </w:r>
      <w:r w:rsidR="001E0E3E" w:rsidRPr="00302361">
        <w:t xml:space="preserve">, </w:t>
      </w:r>
      <w:r w:rsidRPr="00302361">
        <w:t>SQL</w:t>
      </w:r>
      <w:r w:rsidR="00834CFD">
        <w:t>, PHP</w:t>
      </w:r>
    </w:p>
    <w:p w:rsidR="00BB47E9" w:rsidRDefault="00834CFD" w:rsidP="00302361">
      <w:pPr>
        <w:pStyle w:val="ListBullet"/>
      </w:pPr>
      <w:r>
        <w:t>E</w:t>
      </w:r>
      <w:r w:rsidR="00FB37A5" w:rsidRPr="00302361">
        <w:t>xperience</w:t>
      </w:r>
      <w:r>
        <w:t>d in</w:t>
      </w:r>
      <w:r w:rsidR="00BB47E9" w:rsidRPr="00302361">
        <w:t xml:space="preserve"> </w:t>
      </w:r>
      <w:r w:rsidR="00F52FB7">
        <w:t>utilizing the MVC</w:t>
      </w:r>
      <w:r w:rsidR="00786597">
        <w:t xml:space="preserve"> model</w:t>
      </w:r>
      <w:r w:rsidR="00F52FB7">
        <w:t xml:space="preserve"> in </w:t>
      </w:r>
      <w:r w:rsidR="00BB47E9" w:rsidRPr="00302361">
        <w:t>app development</w:t>
      </w:r>
      <w:r>
        <w:t xml:space="preserve"> </w:t>
      </w:r>
    </w:p>
    <w:p w:rsidR="00834CFD" w:rsidRDefault="00834CFD" w:rsidP="00302361">
      <w:pPr>
        <w:pStyle w:val="ListBullet"/>
      </w:pPr>
      <w:r>
        <w:t>Flexible in web</w:t>
      </w:r>
      <w:r w:rsidR="00A947D8">
        <w:t xml:space="preserve"> application</w:t>
      </w:r>
      <w:r>
        <w:t xml:space="preserve"> </w:t>
      </w:r>
      <w:r w:rsidR="00A947D8">
        <w:t>development</w:t>
      </w:r>
      <w:r>
        <w:t xml:space="preserve"> </w:t>
      </w:r>
      <w:r w:rsidR="009437CA">
        <w:t xml:space="preserve">(able to use PHP or </w:t>
      </w:r>
      <w:r w:rsidR="00351AAB">
        <w:t>Java</w:t>
      </w:r>
      <w:r w:rsidR="00630D63">
        <w:t xml:space="preserve"> s</w:t>
      </w:r>
      <w:r w:rsidR="00351AAB">
        <w:t>cript</w:t>
      </w:r>
      <w:r w:rsidR="009437CA">
        <w:t>)</w:t>
      </w:r>
    </w:p>
    <w:p w:rsidR="00DC4D19" w:rsidRPr="00302361" w:rsidRDefault="00DC4D19" w:rsidP="00DC4D19">
      <w:pPr>
        <w:pStyle w:val="ListBullet"/>
      </w:pPr>
      <w:r>
        <w:t>Able to setup and build a basic REACT web application</w:t>
      </w:r>
    </w:p>
    <w:p w:rsidR="00DF1005" w:rsidRPr="00DF1005" w:rsidRDefault="00DF1005" w:rsidP="00DF1005">
      <w:pPr>
        <w:pStyle w:val="ListBullet"/>
      </w:pPr>
      <w:r w:rsidRPr="005A5B3D">
        <w:rPr>
          <w:lang w:val="en-CA" w:eastAsia="en-CA"/>
        </w:rPr>
        <w:t>Skilled in critical</w:t>
      </w:r>
      <w:r>
        <w:rPr>
          <w:lang w:val="en-CA" w:eastAsia="en-CA"/>
        </w:rPr>
        <w:t xml:space="preserve"> thinking, logic, and high math</w:t>
      </w:r>
    </w:p>
    <w:p w:rsidR="006270A9" w:rsidRDefault="00AE66A9" w:rsidP="0049783B">
      <w:pPr>
        <w:pStyle w:val="Heading1"/>
        <w:spacing w:line="276" w:lineRule="auto"/>
      </w:pPr>
      <w:r>
        <w:t xml:space="preserve">Work </w:t>
      </w:r>
      <w:sdt>
        <w:sdtPr>
          <w:alias w:val="Experience:"/>
          <w:tag w:val="Experience:"/>
          <w:id w:val="171684534"/>
          <w:placeholder>
            <w:docPart w:val="63209B40B79443DD9EC8B8CFAA662D1B"/>
          </w:placeholder>
          <w:temporary/>
          <w:showingPlcHdr/>
        </w:sdtPr>
        <w:sdtEndPr/>
        <w:sdtContent>
          <w:r w:rsidR="009D5933">
            <w:t>Experience</w:t>
          </w:r>
        </w:sdtContent>
      </w:sdt>
    </w:p>
    <w:p w:rsidR="00C7666F" w:rsidRDefault="00E53A8C" w:rsidP="00B33B33">
      <w:pPr>
        <w:pStyle w:val="Heading2"/>
        <w:spacing w:line="276" w:lineRule="auto"/>
      </w:pPr>
      <w:r>
        <w:t xml:space="preserve">King Star Imports | september 2016 – </w:t>
      </w:r>
      <w:r w:rsidR="007D5987">
        <w:t>april</w:t>
      </w:r>
      <w:r>
        <w:t xml:space="preserve"> </w:t>
      </w:r>
      <w:r w:rsidR="007D5987">
        <w:t>2018</w:t>
      </w:r>
    </w:p>
    <w:p w:rsidR="00B33B33" w:rsidRPr="00B33B33" w:rsidRDefault="00B33B33" w:rsidP="00B33B33">
      <w:pPr>
        <w:rPr>
          <w:b/>
        </w:rPr>
      </w:pPr>
      <w:r w:rsidRPr="00B33B33">
        <w:rPr>
          <w:b/>
        </w:rPr>
        <w:t>Accounting Clerk</w:t>
      </w:r>
    </w:p>
    <w:p w:rsidR="00310A09" w:rsidRDefault="00227236" w:rsidP="00302361">
      <w:pPr>
        <w:pStyle w:val="ListBullet"/>
      </w:pPr>
      <w:r>
        <w:t xml:space="preserve">Used </w:t>
      </w:r>
      <w:r w:rsidR="00611F35">
        <w:t>QuickBooks</w:t>
      </w:r>
      <w:r>
        <w:t xml:space="preserve"> Pro to d</w:t>
      </w:r>
      <w:r w:rsidR="00310A09" w:rsidRPr="00302361">
        <w:t xml:space="preserve">ocument financial transactions </w:t>
      </w:r>
      <w:r w:rsidR="00F6182B" w:rsidRPr="00302361">
        <w:t>and man</w:t>
      </w:r>
      <w:r w:rsidR="00DE4D30" w:rsidRPr="00302361">
        <w:t>a</w:t>
      </w:r>
      <w:r>
        <w:t>ge</w:t>
      </w:r>
      <w:r w:rsidR="00B6500B">
        <w:t xml:space="preserve"> accounts</w:t>
      </w:r>
      <w:r>
        <w:t>.</w:t>
      </w:r>
    </w:p>
    <w:p w:rsidR="00227236" w:rsidRPr="00227236" w:rsidRDefault="00227236" w:rsidP="00227236">
      <w:pPr>
        <w:pStyle w:val="ListBullet"/>
        <w:rPr>
          <w:lang w:val="en-CA" w:eastAsia="en-CA"/>
        </w:rPr>
      </w:pPr>
      <w:r w:rsidRPr="00852BC1">
        <w:rPr>
          <w:lang w:val="en-CA" w:eastAsia="en-CA"/>
        </w:rPr>
        <w:t>Verifying the accuracy of invoices and other accounting documents or records.</w:t>
      </w:r>
    </w:p>
    <w:p w:rsidR="00B76C62" w:rsidRPr="00302361" w:rsidRDefault="00B76C62" w:rsidP="00302361">
      <w:pPr>
        <w:pStyle w:val="ListBullet"/>
      </w:pPr>
      <w:r w:rsidRPr="00302361">
        <w:t>Ensure</w:t>
      </w:r>
      <w:r w:rsidR="00302361">
        <w:t>d</w:t>
      </w:r>
      <w:r w:rsidRPr="00302361">
        <w:t xml:space="preserve"> all payables procedures are executed in accordance to company policies and procedures</w:t>
      </w:r>
      <w:r w:rsidR="00227236">
        <w:t>.</w:t>
      </w:r>
    </w:p>
    <w:p w:rsidR="00C7666F" w:rsidRPr="00302361" w:rsidRDefault="00227236" w:rsidP="00302361">
      <w:pPr>
        <w:pStyle w:val="ListBullet"/>
      </w:pPr>
      <w:r>
        <w:t xml:space="preserve">Assisted with delivery of fragile merchandise. </w:t>
      </w:r>
    </w:p>
    <w:p w:rsidR="00AE66A9" w:rsidRDefault="00AE66A9" w:rsidP="00AE66A9">
      <w:pPr>
        <w:pStyle w:val="Heading2"/>
        <w:spacing w:line="276" w:lineRule="auto"/>
      </w:pPr>
      <w:r>
        <w:t>Oasis Engineering | july 2015 – August 2015</w:t>
      </w:r>
    </w:p>
    <w:p w:rsidR="00B93D75" w:rsidRPr="00B93D75" w:rsidRDefault="00B93D75" w:rsidP="00B93D75">
      <w:pPr>
        <w:rPr>
          <w:b/>
        </w:rPr>
      </w:pPr>
      <w:r w:rsidRPr="00B93D75">
        <w:rPr>
          <w:b/>
        </w:rPr>
        <w:t xml:space="preserve"> Engineer</w:t>
      </w:r>
      <w:r>
        <w:rPr>
          <w:b/>
        </w:rPr>
        <w:t xml:space="preserve"> Assistant</w:t>
      </w:r>
    </w:p>
    <w:p w:rsidR="00C7666F" w:rsidRPr="00302361" w:rsidRDefault="00C42BC7" w:rsidP="00302361">
      <w:pPr>
        <w:pStyle w:val="ListBullet"/>
      </w:pPr>
      <w:r>
        <w:t>Assisted the E</w:t>
      </w:r>
      <w:r w:rsidR="00AE66A9" w:rsidRPr="00302361">
        <w:t>ngineer in property surve</w:t>
      </w:r>
      <w:r w:rsidR="00D512B0">
        <w:t xml:space="preserve">y for houses </w:t>
      </w:r>
      <w:r>
        <w:t xml:space="preserve">across </w:t>
      </w:r>
      <w:r w:rsidR="00D512B0">
        <w:t>Edmonton</w:t>
      </w:r>
      <w:r>
        <w:t>.</w:t>
      </w:r>
    </w:p>
    <w:p w:rsidR="00AE19D4" w:rsidRPr="00302361" w:rsidRDefault="00AE19D4" w:rsidP="00302361">
      <w:pPr>
        <w:pStyle w:val="ListBullet"/>
      </w:pPr>
      <w:r w:rsidRPr="00302361">
        <w:t>Safely handled with surveying equipment to make precise measurements to determine property</w:t>
      </w:r>
      <w:r w:rsidR="00D512B0">
        <w:t> boundaries</w:t>
      </w:r>
      <w:r w:rsidR="00C42BC7">
        <w:t>.</w:t>
      </w:r>
    </w:p>
    <w:p w:rsidR="00C7666F" w:rsidRPr="00302361" w:rsidRDefault="00C42BC7" w:rsidP="00302361">
      <w:pPr>
        <w:pStyle w:val="ListBullet"/>
      </w:pPr>
      <w:r>
        <w:t>Placed level at designated points to assist in determining elevations and laying out stakes.</w:t>
      </w:r>
    </w:p>
    <w:p w:rsidR="00AE66A9" w:rsidRPr="00302361" w:rsidRDefault="00AE66A9" w:rsidP="00302361">
      <w:pPr>
        <w:pStyle w:val="ListBullet"/>
      </w:pPr>
      <w:r w:rsidRPr="00302361">
        <w:t>Also interacted wi</w:t>
      </w:r>
      <w:r w:rsidR="00D512B0">
        <w:t>th customers whenever necessary</w:t>
      </w:r>
      <w:r w:rsidR="00C42BC7">
        <w:t>.</w:t>
      </w:r>
    </w:p>
    <w:p w:rsidR="00AE19D4" w:rsidRDefault="00AE19D4" w:rsidP="00AE66A9">
      <w:pPr>
        <w:pStyle w:val="Heading2"/>
        <w:spacing w:line="276" w:lineRule="auto"/>
      </w:pPr>
    </w:p>
    <w:p w:rsidR="00AE19D4" w:rsidRDefault="00AE19D4" w:rsidP="00AE66A9">
      <w:pPr>
        <w:pStyle w:val="Heading2"/>
        <w:spacing w:line="276" w:lineRule="auto"/>
      </w:pPr>
    </w:p>
    <w:p w:rsidR="00AE66A9" w:rsidRDefault="00AE66A9" w:rsidP="00AE66A9">
      <w:pPr>
        <w:pStyle w:val="Heading2"/>
        <w:spacing w:line="276" w:lineRule="auto"/>
      </w:pPr>
      <w:r>
        <w:t>Taste of edmonton | July 20-29 2014</w:t>
      </w:r>
    </w:p>
    <w:p w:rsidR="00B93D75" w:rsidRPr="00B93D75" w:rsidRDefault="00B93D75" w:rsidP="00B93D75">
      <w:pPr>
        <w:rPr>
          <w:b/>
        </w:rPr>
      </w:pPr>
      <w:r w:rsidRPr="00B93D75">
        <w:rPr>
          <w:b/>
        </w:rPr>
        <w:t>Food Attendant</w:t>
      </w:r>
      <w:r w:rsidR="00FB2CD2">
        <w:rPr>
          <w:b/>
        </w:rPr>
        <w:t xml:space="preserve"> for </w:t>
      </w:r>
      <w:proofErr w:type="spellStart"/>
      <w:r w:rsidR="00FB2CD2">
        <w:rPr>
          <w:b/>
        </w:rPr>
        <w:t>Lingnan</w:t>
      </w:r>
      <w:proofErr w:type="spellEnd"/>
    </w:p>
    <w:p w:rsidR="00AE66A9" w:rsidRPr="00302361" w:rsidRDefault="00AE66A9" w:rsidP="00302361">
      <w:pPr>
        <w:pStyle w:val="ListBullet"/>
      </w:pPr>
      <w:r w:rsidRPr="00302361">
        <w:t>Received orders and served food to customers</w:t>
      </w:r>
      <w:r w:rsidR="00FB2CD2">
        <w:t>.</w:t>
      </w:r>
    </w:p>
    <w:p w:rsidR="00E62D86" w:rsidRDefault="000B3385" w:rsidP="00302361">
      <w:pPr>
        <w:pStyle w:val="ListBullet"/>
      </w:pPr>
      <w:r w:rsidRPr="00302361">
        <w:t>Actively interacting with customers by advertising the stall and by recommending dishes</w:t>
      </w:r>
      <w:r w:rsidR="00C56E66">
        <w:t>.</w:t>
      </w:r>
    </w:p>
    <w:p w:rsidR="00C56E66" w:rsidRPr="00302361" w:rsidRDefault="00C56E66" w:rsidP="00302361">
      <w:pPr>
        <w:pStyle w:val="ListBullet"/>
      </w:pPr>
      <w:r>
        <w:t>Assisted with daily setup and cleanup.</w:t>
      </w:r>
    </w:p>
    <w:p w:rsidR="00AE66A9" w:rsidRDefault="00AE66A9" w:rsidP="00AE66A9">
      <w:pPr>
        <w:pStyle w:val="Heading2"/>
        <w:spacing w:line="276" w:lineRule="auto"/>
      </w:pPr>
      <w:r>
        <w:t>Linton Drugs | july 2012</w:t>
      </w:r>
    </w:p>
    <w:p w:rsidR="00E62D86" w:rsidRDefault="00B93D75" w:rsidP="00B93D75">
      <w:pPr>
        <w:rPr>
          <w:b/>
        </w:rPr>
      </w:pPr>
      <w:r w:rsidRPr="00B93D75">
        <w:rPr>
          <w:b/>
        </w:rPr>
        <w:t>Pharmacy Assistant</w:t>
      </w:r>
    </w:p>
    <w:p w:rsidR="0089090D" w:rsidRDefault="0089090D" w:rsidP="00302361">
      <w:pPr>
        <w:pStyle w:val="ListBullet"/>
      </w:pPr>
      <w:r w:rsidRPr="00302361">
        <w:t>Process</w:t>
      </w:r>
      <w:r w:rsidR="00AC0B31">
        <w:t>ed</w:t>
      </w:r>
      <w:r w:rsidRPr="00302361">
        <w:t xml:space="preserve"> prescriptions, </w:t>
      </w:r>
      <w:r w:rsidR="00AC0B31">
        <w:t xml:space="preserve">provided </w:t>
      </w:r>
      <w:r w:rsidRPr="00302361">
        <w:t>inventory management, compliance packages, and assist</w:t>
      </w:r>
      <w:r w:rsidR="00302361" w:rsidRPr="00302361">
        <w:t>ed</w:t>
      </w:r>
      <w:r w:rsidRPr="00302361">
        <w:t xml:space="preserve"> in oth</w:t>
      </w:r>
      <w:r w:rsidR="00D512B0">
        <w:t>er daily duties in the pharmacy</w:t>
      </w:r>
      <w:r w:rsidR="00AC0B31">
        <w:t>.</w:t>
      </w:r>
    </w:p>
    <w:p w:rsidR="00302361" w:rsidRPr="00302361" w:rsidRDefault="00302361" w:rsidP="00302361">
      <w:pPr>
        <w:pStyle w:val="ListBullet"/>
      </w:pPr>
      <w:r>
        <w:t>Assisted the</w:t>
      </w:r>
      <w:r w:rsidRPr="00302361">
        <w:t xml:space="preserve"> pharmacist in filling prescriptions by bringing stock bottles, counting,</w:t>
      </w:r>
      <w:r>
        <w:t xml:space="preserve"> </w:t>
      </w:r>
      <w:r w:rsidRPr="00302361">
        <w:t xml:space="preserve">pouring, </w:t>
      </w:r>
      <w:proofErr w:type="gramStart"/>
      <w:r w:rsidRPr="00302361">
        <w:t>restocking</w:t>
      </w:r>
      <w:proofErr w:type="gramEnd"/>
      <w:r w:rsidRPr="00302361">
        <w:t>, labeling, and pricing presc</w:t>
      </w:r>
      <w:r w:rsidR="00D512B0">
        <w:t>riptions</w:t>
      </w:r>
      <w:r w:rsidR="00AC0B31">
        <w:t>.</w:t>
      </w:r>
    </w:p>
    <w:p w:rsidR="000B3385" w:rsidRDefault="00302361" w:rsidP="00302361">
      <w:pPr>
        <w:pStyle w:val="ListBullet"/>
      </w:pPr>
      <w:r>
        <w:t>P</w:t>
      </w:r>
      <w:r w:rsidR="00AE66A9" w:rsidRPr="00302361">
        <w:t>lace</w:t>
      </w:r>
      <w:r>
        <w:t>d</w:t>
      </w:r>
      <w:r w:rsidR="00AE66A9" w:rsidRPr="00302361">
        <w:t xml:space="preserve"> order for medication </w:t>
      </w:r>
      <w:r w:rsidR="00AC0B31">
        <w:t>online.</w:t>
      </w:r>
      <w:r w:rsidR="00E62D86" w:rsidRPr="00302361">
        <w:t xml:space="preserve"> </w:t>
      </w:r>
    </w:p>
    <w:p w:rsidR="00AE66A9" w:rsidRPr="00302361" w:rsidRDefault="00AC0B31" w:rsidP="00302361">
      <w:pPr>
        <w:pStyle w:val="ListBullet"/>
      </w:pPr>
      <w:r>
        <w:t>Ensured patient information was handled confidentially and appropriately.</w:t>
      </w:r>
    </w:p>
    <w:p w:rsidR="00B93D75" w:rsidRDefault="00D4454D" w:rsidP="00F30249">
      <w:pPr>
        <w:pStyle w:val="Heading2"/>
        <w:tabs>
          <w:tab w:val="left" w:pos="5715"/>
        </w:tabs>
        <w:spacing w:line="276" w:lineRule="auto"/>
      </w:pPr>
      <w:r>
        <w:t>Cineplex Odeon</w:t>
      </w:r>
      <w:r w:rsidR="009D5933">
        <w:t> | </w:t>
      </w:r>
      <w:r>
        <w:t>2009-2010</w:t>
      </w:r>
    </w:p>
    <w:p w:rsidR="006270A9" w:rsidRDefault="00B93D75" w:rsidP="00B93D75">
      <w:r>
        <w:rPr>
          <w:b/>
        </w:rPr>
        <w:t>Attendant</w:t>
      </w:r>
    </w:p>
    <w:p w:rsidR="0084422B" w:rsidRDefault="0084422B" w:rsidP="0084422B">
      <w:pPr>
        <w:pStyle w:val="ListBullet"/>
        <w:spacing w:line="276" w:lineRule="auto"/>
      </w:pPr>
      <w:r>
        <w:t>Maintained high standards of customer service during high-high volume and fast-paced operations.</w:t>
      </w:r>
    </w:p>
    <w:p w:rsidR="0084422B" w:rsidRDefault="0084422B" w:rsidP="0084422B">
      <w:pPr>
        <w:pStyle w:val="ListBullet"/>
        <w:spacing w:line="276" w:lineRule="auto"/>
      </w:pPr>
      <w:r>
        <w:t xml:space="preserve">Efficiently took customer order as a cashier for concession, opened and closed the stand which included closing out the register. </w:t>
      </w:r>
    </w:p>
    <w:p w:rsidR="0084422B" w:rsidRDefault="0084422B" w:rsidP="0084422B">
      <w:pPr>
        <w:pStyle w:val="ListBullet"/>
      </w:pPr>
      <w:r w:rsidRPr="00203D96">
        <w:t>Ensured high standard of food quality</w:t>
      </w:r>
      <w:r>
        <w:t xml:space="preserve"> by having</w:t>
      </w:r>
      <w:r w:rsidRPr="00203D96">
        <w:t xml:space="preserve"> orders come out</w:t>
      </w:r>
      <w:r>
        <w:t xml:space="preserve"> promptly.</w:t>
      </w:r>
    </w:p>
    <w:p w:rsidR="0084422B" w:rsidRDefault="0084422B" w:rsidP="0084422B">
      <w:pPr>
        <w:pStyle w:val="ListBullet"/>
      </w:pPr>
      <w:r>
        <w:t>Followed all safety and sanitation policies when handling food and beverage to uphold proper health standards.</w:t>
      </w:r>
    </w:p>
    <w:p w:rsidR="0084422B" w:rsidRPr="001955FC" w:rsidRDefault="0084422B" w:rsidP="0084422B">
      <w:pPr>
        <w:pStyle w:val="ListBullet"/>
      </w:pPr>
      <w:r>
        <w:t xml:space="preserve">Followed all food safety procedures according to the company policies </w:t>
      </w:r>
      <w:r w:rsidR="00611F35">
        <w:t>and</w:t>
      </w:r>
      <w:r>
        <w:t xml:space="preserve"> health and sanitation regulations. </w:t>
      </w:r>
    </w:p>
    <w:p w:rsidR="0084422B" w:rsidRDefault="0084422B" w:rsidP="00CD1314">
      <w:pPr>
        <w:pStyle w:val="ListBullet"/>
      </w:pPr>
      <w:r>
        <w:t>Dealt with various customers and situations at hand using good communica</w:t>
      </w:r>
      <w:r w:rsidR="00CD1314">
        <w:t>tion and problem solving skills</w:t>
      </w:r>
      <w:r>
        <w:t xml:space="preserve">. </w:t>
      </w:r>
    </w:p>
    <w:p w:rsidR="0084422B" w:rsidRDefault="0084422B" w:rsidP="0084422B">
      <w:pPr>
        <w:pStyle w:val="ListBullet"/>
      </w:pPr>
      <w:r>
        <w:t xml:space="preserve">Directed and guided </w:t>
      </w:r>
      <w:r w:rsidR="00DD7CB8">
        <w:t>customers as a ticket usher and a</w:t>
      </w:r>
      <w:r>
        <w:t xml:space="preserve"> floor attendant.</w:t>
      </w:r>
    </w:p>
    <w:p w:rsidR="00B93D75" w:rsidRPr="00C7666F" w:rsidRDefault="00B93D75" w:rsidP="00B93D75">
      <w:pPr>
        <w:pStyle w:val="Heading2"/>
        <w:spacing w:line="276" w:lineRule="auto"/>
        <w:rPr>
          <w:color w:val="FF0000"/>
        </w:rPr>
      </w:pPr>
      <w:r>
        <w:t>Personal Skills</w:t>
      </w:r>
      <w:r>
        <w:rPr>
          <w:color w:val="FF0000"/>
        </w:rPr>
        <w:t xml:space="preserve"> </w:t>
      </w:r>
    </w:p>
    <w:p w:rsidR="00B93D75" w:rsidRPr="00302361" w:rsidRDefault="00B93D75" w:rsidP="00302361">
      <w:pPr>
        <w:pStyle w:val="ListBullet"/>
      </w:pPr>
      <w:r w:rsidRPr="00302361">
        <w:t xml:space="preserve">Ability to work independently or as part as a team </w:t>
      </w:r>
    </w:p>
    <w:p w:rsidR="00B93D75" w:rsidRPr="00302361" w:rsidRDefault="00580AD4" w:rsidP="00580AD4">
      <w:pPr>
        <w:pStyle w:val="ListBullet"/>
      </w:pPr>
      <w:r w:rsidRPr="00580AD4">
        <w:t>Enthusiasm</w:t>
      </w:r>
      <w:r>
        <w:t xml:space="preserve"> to learn new technical skills</w:t>
      </w:r>
    </w:p>
    <w:p w:rsidR="00B93D75" w:rsidRPr="00302361" w:rsidRDefault="00B93D75" w:rsidP="00302361">
      <w:pPr>
        <w:pStyle w:val="ListBullet"/>
      </w:pPr>
      <w:r w:rsidRPr="00302361">
        <w:t xml:space="preserve">Able to take criticism well and improve </w:t>
      </w:r>
    </w:p>
    <w:p w:rsidR="00B93D75" w:rsidRPr="00302361" w:rsidRDefault="00B93D75" w:rsidP="00302361">
      <w:pPr>
        <w:pStyle w:val="ListBullet"/>
      </w:pPr>
      <w:r w:rsidRPr="00302361">
        <w:t xml:space="preserve">Highly motivated as a result of a genuine love in coding </w:t>
      </w:r>
    </w:p>
    <w:p w:rsidR="00B93D75" w:rsidRDefault="00B93D75" w:rsidP="00B93D75">
      <w:pPr>
        <w:pStyle w:val="ListBullet"/>
        <w:numPr>
          <w:ilvl w:val="0"/>
          <w:numId w:val="0"/>
        </w:numPr>
        <w:spacing w:line="276" w:lineRule="auto"/>
        <w:ind w:left="216"/>
        <w:rPr>
          <w:rFonts w:ascii="Times New Roman" w:hAnsi="Times New Roman" w:cs="Times New Roman"/>
        </w:rPr>
      </w:pPr>
    </w:p>
    <w:p w:rsidR="00B93D75" w:rsidRPr="0049783B" w:rsidRDefault="00B93D75" w:rsidP="00B93D75">
      <w:pPr>
        <w:pStyle w:val="ListBullet"/>
        <w:numPr>
          <w:ilvl w:val="0"/>
          <w:numId w:val="0"/>
        </w:numPr>
        <w:spacing w:line="276" w:lineRule="auto"/>
        <w:ind w:left="216" w:hanging="216"/>
      </w:pPr>
      <w:r>
        <w:rPr>
          <w:rFonts w:asciiTheme="majorHAnsi" w:eastAsiaTheme="majorEastAsia" w:hAnsiTheme="majorHAnsi" w:cstheme="majorBidi"/>
          <w:b/>
          <w:caps/>
          <w:color w:val="262626" w:themeColor="text1" w:themeTint="D9"/>
          <w:sz w:val="24"/>
          <w:szCs w:val="26"/>
        </w:rPr>
        <w:t>Interests</w:t>
      </w:r>
      <w:r w:rsidR="00CD1314">
        <w:rPr>
          <w:rFonts w:asciiTheme="majorHAnsi" w:eastAsiaTheme="majorEastAsia" w:hAnsiTheme="majorHAnsi" w:cstheme="majorBidi"/>
          <w:b/>
          <w:caps/>
          <w:color w:val="262626" w:themeColor="text1" w:themeTint="D9"/>
          <w:sz w:val="24"/>
          <w:szCs w:val="26"/>
        </w:rPr>
        <w:t xml:space="preserve"> and passions</w:t>
      </w:r>
    </w:p>
    <w:p w:rsidR="00B93D75" w:rsidRPr="00302361" w:rsidRDefault="00CD1314" w:rsidP="00302361">
      <w:pPr>
        <w:pStyle w:val="ListBullet"/>
      </w:pPr>
      <w:r>
        <w:t xml:space="preserve">Learned how to re-create a 2D Mario game on the game engine </w:t>
      </w:r>
      <w:r w:rsidR="005C71DD">
        <w:t xml:space="preserve">called </w:t>
      </w:r>
      <w:r>
        <w:t>Unity, as a result of a burning passion for game development.</w:t>
      </w:r>
      <w:r w:rsidR="00B93D75" w:rsidRPr="00302361">
        <w:tab/>
      </w:r>
      <w:r>
        <w:t xml:space="preserve"> </w:t>
      </w:r>
    </w:p>
    <w:p w:rsidR="00557520" w:rsidRPr="00557520" w:rsidRDefault="00CD1314" w:rsidP="00861473">
      <w:pPr>
        <w:pStyle w:val="ListBullet"/>
      </w:pPr>
      <w:r>
        <w:t xml:space="preserve">High hopes and a long term goal </w:t>
      </w:r>
      <w:r w:rsidR="004A1830">
        <w:t>of</w:t>
      </w:r>
      <w:r>
        <w:t xml:space="preserve"> someday </w:t>
      </w:r>
      <w:r w:rsidR="009B34AD">
        <w:t xml:space="preserve">creating a game whether it </w:t>
      </w:r>
      <w:r w:rsidR="005937AA">
        <w:t>is</w:t>
      </w:r>
      <w:r w:rsidR="006C404C">
        <w:t xml:space="preserve"> a</w:t>
      </w:r>
      <w:r w:rsidR="009B34AD">
        <w:t xml:space="preserve"> self-project</w:t>
      </w:r>
      <w:r w:rsidR="00086A51">
        <w:t xml:space="preserve"> or</w:t>
      </w:r>
      <w:r>
        <w:t xml:space="preserve"> in a professional </w:t>
      </w:r>
      <w:r w:rsidR="00756075">
        <w:t>environment.</w:t>
      </w:r>
    </w:p>
    <w:p w:rsidR="008D6CCB" w:rsidRDefault="008D6CCB" w:rsidP="00B93B6F">
      <w:pPr>
        <w:spacing w:line="360" w:lineRule="auto"/>
        <w:rPr>
          <w:sz w:val="24"/>
          <w:szCs w:val="24"/>
        </w:rPr>
      </w:pPr>
    </w:p>
    <w:p w:rsidR="00B93B6F" w:rsidRDefault="00B93B6F" w:rsidP="00B93B6F">
      <w:pPr>
        <w:spacing w:line="360" w:lineRule="auto"/>
        <w:rPr>
          <w:sz w:val="24"/>
          <w:szCs w:val="24"/>
        </w:rPr>
      </w:pPr>
      <w:r>
        <w:rPr>
          <w:sz w:val="24"/>
          <w:szCs w:val="24"/>
        </w:rPr>
        <w:t>Dear Hiring Manager,       </w:t>
      </w:r>
    </w:p>
    <w:p w:rsidR="00B93B6F" w:rsidRDefault="00B93B6F" w:rsidP="00B93B6F">
      <w:pPr>
        <w:spacing w:line="360" w:lineRule="auto"/>
        <w:ind w:firstLine="720"/>
        <w:rPr>
          <w:sz w:val="24"/>
          <w:szCs w:val="24"/>
        </w:rPr>
      </w:pPr>
      <w:r>
        <w:rPr>
          <w:sz w:val="24"/>
          <w:szCs w:val="24"/>
        </w:rPr>
        <w:t xml:space="preserve">I am a recent graduate of the University of Alberta with a bachelor’s degree in computer science. I found your job listing through a job listing website and I believe that my years of studying and my genuine interest in the computer science field will make me a good fit for the position of </w:t>
      </w:r>
      <w:r w:rsidR="00B95A93">
        <w:rPr>
          <w:sz w:val="24"/>
          <w:szCs w:val="24"/>
        </w:rPr>
        <w:t>Junior</w:t>
      </w:r>
      <w:r>
        <w:rPr>
          <w:sz w:val="24"/>
          <w:szCs w:val="24"/>
        </w:rPr>
        <w:t xml:space="preserve"> Developer.</w:t>
      </w:r>
    </w:p>
    <w:p w:rsidR="00B93B6F" w:rsidRDefault="00B93B6F" w:rsidP="00B93B6F">
      <w:pPr>
        <w:spacing w:line="360" w:lineRule="auto"/>
        <w:ind w:firstLine="720"/>
        <w:rPr>
          <w:sz w:val="24"/>
          <w:szCs w:val="24"/>
        </w:rPr>
      </w:pPr>
      <w:r>
        <w:rPr>
          <w:sz w:val="24"/>
          <w:szCs w:val="24"/>
        </w:rPr>
        <w:t>Although I do not have any job experience in software development, I believe that my genuine interest in programming and my self-initiative in learning new technical skills will make me a good fit for the job. For example, because I love video games and have a strong desire to someday develop games, I learned how to create a 2D platform game in only a few weeks on the Unity game engine. I did this by searching tutorial/lessons videos online.  I also have future plans in learning 3D game development and then eventually virtual reality games.  As a computer science graduate and a person who has used a computer all my life (to a point where it almost became a necessity), I have used and dealt with many software. I am confident that I will be able to learn and proficiently utilize any software to its full potential, and when required, also be able to troubleshoot any problems that should appear. During my school years, I have worked on many projects in groups and have attended mock meetings for these groups, so I am able to communicate and work well with others. To me, programming is like an open world game, where you have the freedom to find the solution however you want, but there are paths which will result in the best possible solution in the most efficient way. Therefore because I am an avid gamer, it is in my nature to do anything in my power to find that path or die (sacrificing my social life) trying.</w:t>
      </w:r>
    </w:p>
    <w:p w:rsidR="008E5266" w:rsidRDefault="008E5266" w:rsidP="008E5266">
      <w:pPr>
        <w:spacing w:line="360" w:lineRule="auto"/>
        <w:rPr>
          <w:sz w:val="24"/>
          <w:szCs w:val="24"/>
        </w:rPr>
      </w:pPr>
      <w:r>
        <w:rPr>
          <w:sz w:val="24"/>
          <w:szCs w:val="24"/>
        </w:rPr>
        <w:tab/>
        <w:t xml:space="preserve">With the combination of my years of studying and my interest in anything computer related; I am confident I will make a great fit for the position of </w:t>
      </w:r>
      <w:r w:rsidR="00B95A93">
        <w:rPr>
          <w:sz w:val="24"/>
          <w:szCs w:val="24"/>
        </w:rPr>
        <w:t>Junior Developer</w:t>
      </w:r>
      <w:bookmarkStart w:id="0" w:name="_GoBack"/>
      <w:bookmarkEnd w:id="0"/>
      <w:r>
        <w:rPr>
          <w:sz w:val="24"/>
          <w:szCs w:val="24"/>
        </w:rPr>
        <w:t>. Thank you for taking the time to review my application and consider me as a candidate. I look forward to hearing from you soon.</w:t>
      </w:r>
    </w:p>
    <w:p w:rsidR="008E5266" w:rsidRDefault="008E5266" w:rsidP="008E5266">
      <w:pPr>
        <w:spacing w:line="360" w:lineRule="auto"/>
        <w:rPr>
          <w:sz w:val="24"/>
          <w:szCs w:val="24"/>
        </w:rPr>
      </w:pPr>
      <w:r>
        <w:rPr>
          <w:sz w:val="24"/>
          <w:szCs w:val="24"/>
        </w:rPr>
        <w:t>Sincerely,</w:t>
      </w:r>
    </w:p>
    <w:p w:rsidR="00557520" w:rsidRPr="0038292A" w:rsidRDefault="008E5266" w:rsidP="00B93B6F">
      <w:pPr>
        <w:spacing w:line="360" w:lineRule="auto"/>
        <w:rPr>
          <w:sz w:val="24"/>
          <w:szCs w:val="24"/>
        </w:rPr>
      </w:pPr>
      <w:r>
        <w:rPr>
          <w:sz w:val="24"/>
          <w:szCs w:val="24"/>
        </w:rPr>
        <w:t>Brandon Cheung</w:t>
      </w:r>
    </w:p>
    <w:sectPr w:rsidR="00557520" w:rsidRPr="0038292A" w:rsidSect="00802748">
      <w:headerReference w:type="default" r:id="rId10"/>
      <w:footerReference w:type="default" r:id="rId11"/>
      <w:headerReference w:type="first" r:id="rId12"/>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B20" w:rsidRDefault="00001B20">
      <w:pPr>
        <w:spacing w:after="0"/>
      </w:pPr>
      <w:r>
        <w:separator/>
      </w:r>
    </w:p>
  </w:endnote>
  <w:endnote w:type="continuationSeparator" w:id="0">
    <w:p w:rsidR="00001B20" w:rsidRDefault="00001B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0A9" w:rsidRDefault="009D5933">
    <w:pPr>
      <w:pStyle w:val="Footer"/>
    </w:pPr>
    <w:r>
      <w:t xml:space="preserve">Page </w:t>
    </w:r>
    <w:r>
      <w:fldChar w:fldCharType="begin"/>
    </w:r>
    <w:r>
      <w:instrText xml:space="preserve"> PAGE   \* MERGEFORMAT </w:instrText>
    </w:r>
    <w:r>
      <w:fldChar w:fldCharType="separate"/>
    </w:r>
    <w:r w:rsidR="00CA1DB0">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B20" w:rsidRDefault="00001B20">
      <w:pPr>
        <w:spacing w:after="0"/>
      </w:pPr>
      <w:r>
        <w:separator/>
      </w:r>
    </w:p>
  </w:footnote>
  <w:footnote w:type="continuationSeparator" w:id="0">
    <w:p w:rsidR="00001B20" w:rsidRDefault="00001B2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6A9" w:rsidRDefault="00F476A9">
    <w:pPr>
      <w:pStyle w:val="Header"/>
    </w:pPr>
    <w:r>
      <w:t xml:space="preserve">Cover </w:t>
    </w:r>
    <w:r w:rsidR="00802748">
      <w:t>Letter</w:t>
    </w:r>
  </w:p>
  <w:p w:rsidR="00F476A9" w:rsidRDefault="00F476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124" w:rsidRDefault="003E3124">
    <w:pPr>
      <w:pStyle w:val="Header"/>
    </w:pPr>
    <w:r>
      <w:t>Resume</w:t>
    </w:r>
    <w:r w:rsidR="004153EE">
      <w:t xml:space="preserve"> – check out my interactive resume on </w:t>
    </w:r>
    <w:r w:rsidR="004153EE" w:rsidRPr="004153EE">
      <w:t>https://github.com/bwcheung/ResumeGameProj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589843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1A25B67"/>
    <w:multiLevelType w:val="hybridMultilevel"/>
    <w:tmpl w:val="6A92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4BC7FBA"/>
    <w:multiLevelType w:val="multilevel"/>
    <w:tmpl w:val="AE9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1">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6"/>
  </w:num>
  <w:num w:numId="18">
    <w:abstractNumId w:val="10"/>
  </w:num>
  <w:num w:numId="19">
    <w:abstractNumId w:val="21"/>
  </w:num>
  <w:num w:numId="20">
    <w:abstractNumId w:val="18"/>
  </w:num>
  <w:num w:numId="21">
    <w:abstractNumId w:val="11"/>
  </w:num>
  <w:num w:numId="22">
    <w:abstractNumId w:val="15"/>
  </w:num>
  <w:num w:numId="23">
    <w:abstractNumId w:val="20"/>
  </w:num>
  <w:num w:numId="24">
    <w:abstractNumId w:val="11"/>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4D"/>
    <w:rsid w:val="00001B20"/>
    <w:rsid w:val="0003413B"/>
    <w:rsid w:val="00040478"/>
    <w:rsid w:val="00060AEC"/>
    <w:rsid w:val="00066FE2"/>
    <w:rsid w:val="00081FD5"/>
    <w:rsid w:val="00086A51"/>
    <w:rsid w:val="000A45CF"/>
    <w:rsid w:val="000A4F59"/>
    <w:rsid w:val="000B3385"/>
    <w:rsid w:val="000E350F"/>
    <w:rsid w:val="000E4782"/>
    <w:rsid w:val="00141A4C"/>
    <w:rsid w:val="00156091"/>
    <w:rsid w:val="001575B8"/>
    <w:rsid w:val="001631A0"/>
    <w:rsid w:val="00164FB8"/>
    <w:rsid w:val="00182745"/>
    <w:rsid w:val="00185DEB"/>
    <w:rsid w:val="0019012C"/>
    <w:rsid w:val="001955FC"/>
    <w:rsid w:val="001B1851"/>
    <w:rsid w:val="001B29CF"/>
    <w:rsid w:val="001B5AAA"/>
    <w:rsid w:val="001D088F"/>
    <w:rsid w:val="001E0E3E"/>
    <w:rsid w:val="001E21AD"/>
    <w:rsid w:val="001F47A8"/>
    <w:rsid w:val="00203D96"/>
    <w:rsid w:val="00216CA8"/>
    <w:rsid w:val="00227236"/>
    <w:rsid w:val="002303C8"/>
    <w:rsid w:val="002456FD"/>
    <w:rsid w:val="0026069E"/>
    <w:rsid w:val="00260BAB"/>
    <w:rsid w:val="00264D2D"/>
    <w:rsid w:val="0028220F"/>
    <w:rsid w:val="002D290D"/>
    <w:rsid w:val="002D4155"/>
    <w:rsid w:val="002F0561"/>
    <w:rsid w:val="00302361"/>
    <w:rsid w:val="00305303"/>
    <w:rsid w:val="00310A09"/>
    <w:rsid w:val="00316B12"/>
    <w:rsid w:val="003233FE"/>
    <w:rsid w:val="00323D46"/>
    <w:rsid w:val="00326B40"/>
    <w:rsid w:val="00351AAB"/>
    <w:rsid w:val="00356C14"/>
    <w:rsid w:val="003641AC"/>
    <w:rsid w:val="003738FB"/>
    <w:rsid w:val="00373921"/>
    <w:rsid w:val="0038292A"/>
    <w:rsid w:val="003A6203"/>
    <w:rsid w:val="003C11A8"/>
    <w:rsid w:val="003C3027"/>
    <w:rsid w:val="003C47E7"/>
    <w:rsid w:val="003C6EFD"/>
    <w:rsid w:val="003E22A8"/>
    <w:rsid w:val="003E3124"/>
    <w:rsid w:val="00412284"/>
    <w:rsid w:val="004153EE"/>
    <w:rsid w:val="00433C3E"/>
    <w:rsid w:val="00465EBD"/>
    <w:rsid w:val="00473A44"/>
    <w:rsid w:val="0049783B"/>
    <w:rsid w:val="004A1830"/>
    <w:rsid w:val="004A52D7"/>
    <w:rsid w:val="004A67C3"/>
    <w:rsid w:val="004D4EDD"/>
    <w:rsid w:val="005523BD"/>
    <w:rsid w:val="00557520"/>
    <w:rsid w:val="0056520B"/>
    <w:rsid w:val="005766ED"/>
    <w:rsid w:val="00580AD4"/>
    <w:rsid w:val="0058263F"/>
    <w:rsid w:val="005937AA"/>
    <w:rsid w:val="00593E0F"/>
    <w:rsid w:val="0059590E"/>
    <w:rsid w:val="005A2EFB"/>
    <w:rsid w:val="005C71DD"/>
    <w:rsid w:val="00611F35"/>
    <w:rsid w:val="0061288C"/>
    <w:rsid w:val="00617B26"/>
    <w:rsid w:val="006270A9"/>
    <w:rsid w:val="00630D63"/>
    <w:rsid w:val="00675956"/>
    <w:rsid w:val="00681034"/>
    <w:rsid w:val="0068566A"/>
    <w:rsid w:val="006C404C"/>
    <w:rsid w:val="006C72AF"/>
    <w:rsid w:val="006D73F7"/>
    <w:rsid w:val="006F0E1B"/>
    <w:rsid w:val="006F4F6F"/>
    <w:rsid w:val="006F675E"/>
    <w:rsid w:val="00711EEF"/>
    <w:rsid w:val="00716B8C"/>
    <w:rsid w:val="0072047F"/>
    <w:rsid w:val="00740F15"/>
    <w:rsid w:val="00751C12"/>
    <w:rsid w:val="00756075"/>
    <w:rsid w:val="00786597"/>
    <w:rsid w:val="0079774F"/>
    <w:rsid w:val="007B67CF"/>
    <w:rsid w:val="007C6D84"/>
    <w:rsid w:val="007D4FDB"/>
    <w:rsid w:val="007D5987"/>
    <w:rsid w:val="007D753A"/>
    <w:rsid w:val="00802748"/>
    <w:rsid w:val="0080642C"/>
    <w:rsid w:val="00816216"/>
    <w:rsid w:val="0081739A"/>
    <w:rsid w:val="00834050"/>
    <w:rsid w:val="00834CFD"/>
    <w:rsid w:val="0084422B"/>
    <w:rsid w:val="00861473"/>
    <w:rsid w:val="0086455C"/>
    <w:rsid w:val="0087734B"/>
    <w:rsid w:val="0089090D"/>
    <w:rsid w:val="008A3867"/>
    <w:rsid w:val="008D50C0"/>
    <w:rsid w:val="008D6CCB"/>
    <w:rsid w:val="008E5266"/>
    <w:rsid w:val="00904804"/>
    <w:rsid w:val="009437CA"/>
    <w:rsid w:val="00985EED"/>
    <w:rsid w:val="00994897"/>
    <w:rsid w:val="009A4667"/>
    <w:rsid w:val="009B016A"/>
    <w:rsid w:val="009B34AD"/>
    <w:rsid w:val="009D5933"/>
    <w:rsid w:val="009E03ED"/>
    <w:rsid w:val="009E686C"/>
    <w:rsid w:val="00A03D72"/>
    <w:rsid w:val="00A10A09"/>
    <w:rsid w:val="00A45C5E"/>
    <w:rsid w:val="00A725DF"/>
    <w:rsid w:val="00A87DA0"/>
    <w:rsid w:val="00A947D8"/>
    <w:rsid w:val="00AC0B31"/>
    <w:rsid w:val="00AD692B"/>
    <w:rsid w:val="00AE19D4"/>
    <w:rsid w:val="00AE66A9"/>
    <w:rsid w:val="00AF5FD8"/>
    <w:rsid w:val="00B05AD2"/>
    <w:rsid w:val="00B12313"/>
    <w:rsid w:val="00B204DF"/>
    <w:rsid w:val="00B33B33"/>
    <w:rsid w:val="00B6500B"/>
    <w:rsid w:val="00B74613"/>
    <w:rsid w:val="00B76C62"/>
    <w:rsid w:val="00B848EF"/>
    <w:rsid w:val="00B8784E"/>
    <w:rsid w:val="00B93B6F"/>
    <w:rsid w:val="00B93D75"/>
    <w:rsid w:val="00B95A93"/>
    <w:rsid w:val="00BB0B0B"/>
    <w:rsid w:val="00BB47E9"/>
    <w:rsid w:val="00BC533A"/>
    <w:rsid w:val="00BD768D"/>
    <w:rsid w:val="00BE4E46"/>
    <w:rsid w:val="00BF0217"/>
    <w:rsid w:val="00BF42A1"/>
    <w:rsid w:val="00C3083A"/>
    <w:rsid w:val="00C374B6"/>
    <w:rsid w:val="00C42BC7"/>
    <w:rsid w:val="00C56E66"/>
    <w:rsid w:val="00C61F8E"/>
    <w:rsid w:val="00C655FD"/>
    <w:rsid w:val="00C7666F"/>
    <w:rsid w:val="00CA1DB0"/>
    <w:rsid w:val="00CD1314"/>
    <w:rsid w:val="00CD1675"/>
    <w:rsid w:val="00CE1359"/>
    <w:rsid w:val="00CF0591"/>
    <w:rsid w:val="00D4454D"/>
    <w:rsid w:val="00D512B0"/>
    <w:rsid w:val="00D7579C"/>
    <w:rsid w:val="00D91C3E"/>
    <w:rsid w:val="00DA034B"/>
    <w:rsid w:val="00DB0E08"/>
    <w:rsid w:val="00DC4D19"/>
    <w:rsid w:val="00DD1FCE"/>
    <w:rsid w:val="00DD6CAF"/>
    <w:rsid w:val="00DD7CB8"/>
    <w:rsid w:val="00DE4D30"/>
    <w:rsid w:val="00DF1005"/>
    <w:rsid w:val="00E03000"/>
    <w:rsid w:val="00E1725A"/>
    <w:rsid w:val="00E23E58"/>
    <w:rsid w:val="00E24E3C"/>
    <w:rsid w:val="00E53A8C"/>
    <w:rsid w:val="00E62D86"/>
    <w:rsid w:val="00E704D6"/>
    <w:rsid w:val="00E83E4B"/>
    <w:rsid w:val="00E95293"/>
    <w:rsid w:val="00E97541"/>
    <w:rsid w:val="00EA25F2"/>
    <w:rsid w:val="00ED69F4"/>
    <w:rsid w:val="00EF4170"/>
    <w:rsid w:val="00F00BCB"/>
    <w:rsid w:val="00F059C4"/>
    <w:rsid w:val="00F16A19"/>
    <w:rsid w:val="00F20602"/>
    <w:rsid w:val="00F27641"/>
    <w:rsid w:val="00F30249"/>
    <w:rsid w:val="00F31D9C"/>
    <w:rsid w:val="00F456DC"/>
    <w:rsid w:val="00F476A9"/>
    <w:rsid w:val="00F52FB7"/>
    <w:rsid w:val="00F6182B"/>
    <w:rsid w:val="00F919AA"/>
    <w:rsid w:val="00FA0285"/>
    <w:rsid w:val="00FA43FD"/>
    <w:rsid w:val="00FA5FD4"/>
    <w:rsid w:val="00FB2CD2"/>
    <w:rsid w:val="00FB37A5"/>
    <w:rsid w:val="00FD4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1"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Emphasis">
    <w:name w:val="Emphasis"/>
    <w:basedOn w:val="DefaultParagraphFont"/>
    <w:uiPriority w:val="20"/>
    <w:qFormat/>
    <w:rsid w:val="00DB0E08"/>
    <w:rPr>
      <w:i/>
      <w:iCs/>
    </w:rPr>
  </w:style>
  <w:style w:type="paragraph" w:styleId="ListParagraph">
    <w:name w:val="List Paragraph"/>
    <w:basedOn w:val="Normal"/>
    <w:uiPriority w:val="34"/>
    <w:unhideWhenUsed/>
    <w:qFormat/>
    <w:rsid w:val="00310A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1"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Emphasis">
    <w:name w:val="Emphasis"/>
    <w:basedOn w:val="DefaultParagraphFont"/>
    <w:uiPriority w:val="20"/>
    <w:qFormat/>
    <w:rsid w:val="00DB0E08"/>
    <w:rPr>
      <w:i/>
      <w:iCs/>
    </w:rPr>
  </w:style>
  <w:style w:type="paragraph" w:styleId="ListParagraph">
    <w:name w:val="List Paragraph"/>
    <w:basedOn w:val="Normal"/>
    <w:uiPriority w:val="34"/>
    <w:unhideWhenUsed/>
    <w:qFormat/>
    <w:rsid w:val="0031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7170">
      <w:bodyDiv w:val="1"/>
      <w:marLeft w:val="0"/>
      <w:marRight w:val="0"/>
      <w:marTop w:val="0"/>
      <w:marBottom w:val="0"/>
      <w:divBdr>
        <w:top w:val="none" w:sz="0" w:space="0" w:color="auto"/>
        <w:left w:val="none" w:sz="0" w:space="0" w:color="auto"/>
        <w:bottom w:val="none" w:sz="0" w:space="0" w:color="auto"/>
        <w:right w:val="none" w:sz="0" w:space="0" w:color="auto"/>
      </w:divBdr>
    </w:div>
    <w:div w:id="297028320">
      <w:bodyDiv w:val="1"/>
      <w:marLeft w:val="0"/>
      <w:marRight w:val="0"/>
      <w:marTop w:val="0"/>
      <w:marBottom w:val="0"/>
      <w:divBdr>
        <w:top w:val="none" w:sz="0" w:space="0" w:color="auto"/>
        <w:left w:val="none" w:sz="0" w:space="0" w:color="auto"/>
        <w:bottom w:val="none" w:sz="0" w:space="0" w:color="auto"/>
        <w:right w:val="none" w:sz="0" w:space="0" w:color="auto"/>
      </w:divBdr>
    </w:div>
    <w:div w:id="459223295">
      <w:bodyDiv w:val="1"/>
      <w:marLeft w:val="0"/>
      <w:marRight w:val="0"/>
      <w:marTop w:val="0"/>
      <w:marBottom w:val="0"/>
      <w:divBdr>
        <w:top w:val="none" w:sz="0" w:space="0" w:color="auto"/>
        <w:left w:val="none" w:sz="0" w:space="0" w:color="auto"/>
        <w:bottom w:val="none" w:sz="0" w:space="0" w:color="auto"/>
        <w:right w:val="none" w:sz="0" w:space="0" w:color="auto"/>
      </w:divBdr>
    </w:div>
    <w:div w:id="460655574">
      <w:bodyDiv w:val="1"/>
      <w:marLeft w:val="0"/>
      <w:marRight w:val="0"/>
      <w:marTop w:val="0"/>
      <w:marBottom w:val="0"/>
      <w:divBdr>
        <w:top w:val="none" w:sz="0" w:space="0" w:color="auto"/>
        <w:left w:val="none" w:sz="0" w:space="0" w:color="auto"/>
        <w:bottom w:val="none" w:sz="0" w:space="0" w:color="auto"/>
        <w:right w:val="none" w:sz="0" w:space="0" w:color="auto"/>
      </w:divBdr>
    </w:div>
    <w:div w:id="469135325">
      <w:bodyDiv w:val="1"/>
      <w:marLeft w:val="0"/>
      <w:marRight w:val="0"/>
      <w:marTop w:val="0"/>
      <w:marBottom w:val="0"/>
      <w:divBdr>
        <w:top w:val="none" w:sz="0" w:space="0" w:color="auto"/>
        <w:left w:val="none" w:sz="0" w:space="0" w:color="auto"/>
        <w:bottom w:val="none" w:sz="0" w:space="0" w:color="auto"/>
        <w:right w:val="none" w:sz="0" w:space="0" w:color="auto"/>
      </w:divBdr>
    </w:div>
    <w:div w:id="1725251341">
      <w:bodyDiv w:val="1"/>
      <w:marLeft w:val="0"/>
      <w:marRight w:val="0"/>
      <w:marTop w:val="0"/>
      <w:marBottom w:val="0"/>
      <w:divBdr>
        <w:top w:val="none" w:sz="0" w:space="0" w:color="auto"/>
        <w:left w:val="none" w:sz="0" w:space="0" w:color="auto"/>
        <w:bottom w:val="none" w:sz="0" w:space="0" w:color="auto"/>
        <w:right w:val="none" w:sz="0" w:space="0" w:color="auto"/>
      </w:divBdr>
    </w:div>
    <w:div w:id="1882129090">
      <w:bodyDiv w:val="1"/>
      <w:marLeft w:val="0"/>
      <w:marRight w:val="0"/>
      <w:marTop w:val="0"/>
      <w:marBottom w:val="0"/>
      <w:divBdr>
        <w:top w:val="none" w:sz="0" w:space="0" w:color="auto"/>
        <w:left w:val="none" w:sz="0" w:space="0" w:color="auto"/>
        <w:bottom w:val="none" w:sz="0" w:space="0" w:color="auto"/>
        <w:right w:val="none" w:sz="0" w:space="0" w:color="auto"/>
      </w:divBdr>
    </w:div>
    <w:div w:id="201236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bwcheung8@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ung\Downloads\tf0291888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1ABDF1E3064841AC285EAB9C756EA4"/>
        <w:category>
          <w:name w:val="General"/>
          <w:gallery w:val="placeholder"/>
        </w:category>
        <w:types>
          <w:type w:val="bbPlcHdr"/>
        </w:types>
        <w:behaviors>
          <w:behavior w:val="content"/>
        </w:behaviors>
        <w:guid w:val="{682D32F5-2D1E-4794-90F4-DCBDB5ABEBAC}"/>
      </w:docPartPr>
      <w:docPartBody>
        <w:p w:rsidR="002F5417" w:rsidRDefault="00116B13">
          <w:pPr>
            <w:pStyle w:val="7D1ABDF1E3064841AC285EAB9C756EA4"/>
          </w:pPr>
          <w:r>
            <w:t>Objective</w:t>
          </w:r>
        </w:p>
      </w:docPartBody>
    </w:docPart>
    <w:docPart>
      <w:docPartPr>
        <w:name w:val="ECA9748064F54F1FBDB4BE1CBC249463"/>
        <w:category>
          <w:name w:val="General"/>
          <w:gallery w:val="placeholder"/>
        </w:category>
        <w:types>
          <w:type w:val="bbPlcHdr"/>
        </w:types>
        <w:behaviors>
          <w:behavior w:val="content"/>
        </w:behaviors>
        <w:guid w:val="{0718EC49-104C-4772-A94B-6CCDCC358467}"/>
      </w:docPartPr>
      <w:docPartBody>
        <w:p w:rsidR="002F5417" w:rsidRDefault="00116B13">
          <w:pPr>
            <w:pStyle w:val="ECA9748064F54F1FBDB4BE1CBC249463"/>
          </w:pPr>
          <w:r>
            <w:t>Education</w:t>
          </w:r>
        </w:p>
      </w:docPartBody>
    </w:docPart>
    <w:docPart>
      <w:docPartPr>
        <w:name w:val="76FD626C5782400F85D1D4AD93A88E38"/>
        <w:category>
          <w:name w:val="General"/>
          <w:gallery w:val="placeholder"/>
        </w:category>
        <w:types>
          <w:type w:val="bbPlcHdr"/>
        </w:types>
        <w:behaviors>
          <w:behavior w:val="content"/>
        </w:behaviors>
        <w:guid w:val="{EB838911-917A-456B-BF95-F911FF214B8F}"/>
      </w:docPartPr>
      <w:docPartBody>
        <w:p w:rsidR="002F5417" w:rsidRDefault="00116B13">
          <w:pPr>
            <w:pStyle w:val="76FD626C5782400F85D1D4AD93A88E38"/>
          </w:pPr>
          <w:r>
            <w:t>Skills &amp; Abilities</w:t>
          </w:r>
        </w:p>
      </w:docPartBody>
    </w:docPart>
    <w:docPart>
      <w:docPartPr>
        <w:name w:val="63209B40B79443DD9EC8B8CFAA662D1B"/>
        <w:category>
          <w:name w:val="General"/>
          <w:gallery w:val="placeholder"/>
        </w:category>
        <w:types>
          <w:type w:val="bbPlcHdr"/>
        </w:types>
        <w:behaviors>
          <w:behavior w:val="content"/>
        </w:behaviors>
        <w:guid w:val="{E212F421-46B1-4D77-B4CB-39B70AA6D929}"/>
      </w:docPartPr>
      <w:docPartBody>
        <w:p w:rsidR="002F5417" w:rsidRDefault="00116B13">
          <w:pPr>
            <w:pStyle w:val="63209B40B79443DD9EC8B8CFAA662D1B"/>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13"/>
    <w:rsid w:val="00017E33"/>
    <w:rsid w:val="0006298E"/>
    <w:rsid w:val="00116B13"/>
    <w:rsid w:val="001C3ACF"/>
    <w:rsid w:val="00204765"/>
    <w:rsid w:val="002C2DAE"/>
    <w:rsid w:val="002D07AF"/>
    <w:rsid w:val="002D07FA"/>
    <w:rsid w:val="002F5417"/>
    <w:rsid w:val="00351BF8"/>
    <w:rsid w:val="00361C15"/>
    <w:rsid w:val="00397194"/>
    <w:rsid w:val="004141DF"/>
    <w:rsid w:val="00416018"/>
    <w:rsid w:val="00445A67"/>
    <w:rsid w:val="00455DA8"/>
    <w:rsid w:val="004A7A14"/>
    <w:rsid w:val="0055041F"/>
    <w:rsid w:val="0055114B"/>
    <w:rsid w:val="00590106"/>
    <w:rsid w:val="005F0379"/>
    <w:rsid w:val="006A17BA"/>
    <w:rsid w:val="007D043D"/>
    <w:rsid w:val="009615D8"/>
    <w:rsid w:val="009A0717"/>
    <w:rsid w:val="009A1E3D"/>
    <w:rsid w:val="009D1A43"/>
    <w:rsid w:val="00A1454F"/>
    <w:rsid w:val="00A20E41"/>
    <w:rsid w:val="00A519FA"/>
    <w:rsid w:val="00A560F7"/>
    <w:rsid w:val="00A810B2"/>
    <w:rsid w:val="00AE6225"/>
    <w:rsid w:val="00B467B4"/>
    <w:rsid w:val="00B8230A"/>
    <w:rsid w:val="00BB068A"/>
    <w:rsid w:val="00C050B8"/>
    <w:rsid w:val="00C51086"/>
    <w:rsid w:val="00C74F2C"/>
    <w:rsid w:val="00CE07F1"/>
    <w:rsid w:val="00CE1891"/>
    <w:rsid w:val="00DC66E5"/>
    <w:rsid w:val="00E52A2E"/>
    <w:rsid w:val="00EA4D03"/>
    <w:rsid w:val="00F33EF8"/>
    <w:rsid w:val="00F41115"/>
    <w:rsid w:val="00FB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2497B40FA47D9A0574F644C83C89D">
    <w:name w:val="AFB2497B40FA47D9A0574F644C83C89D"/>
  </w:style>
  <w:style w:type="paragraph" w:customStyle="1" w:styleId="09906A79D11B470F9B69E19E153C1C6E">
    <w:name w:val="09906A79D11B470F9B69E19E153C1C6E"/>
  </w:style>
  <w:style w:type="paragraph" w:customStyle="1" w:styleId="BFE11761E5C64D4488DCCF499E919345">
    <w:name w:val="BFE11761E5C64D4488DCCF499E919345"/>
  </w:style>
  <w:style w:type="paragraph" w:customStyle="1" w:styleId="19D28906DED74FA39E27923B3D8D39F4">
    <w:name w:val="19D28906DED74FA39E27923B3D8D39F4"/>
  </w:style>
  <w:style w:type="paragraph" w:customStyle="1" w:styleId="7D1ABDF1E3064841AC285EAB9C756EA4">
    <w:name w:val="7D1ABDF1E3064841AC285EAB9C756EA4"/>
  </w:style>
  <w:style w:type="paragraph" w:customStyle="1" w:styleId="186F0C2EFD2347CB81B385D5A815AE04">
    <w:name w:val="186F0C2EFD2347CB81B385D5A815AE04"/>
  </w:style>
  <w:style w:type="paragraph" w:customStyle="1" w:styleId="ECA9748064F54F1FBDB4BE1CBC249463">
    <w:name w:val="ECA9748064F54F1FBDB4BE1CBC249463"/>
  </w:style>
  <w:style w:type="paragraph" w:customStyle="1" w:styleId="583D600A348848B5809A88E177F62D09">
    <w:name w:val="583D600A348848B5809A88E177F62D09"/>
  </w:style>
  <w:style w:type="paragraph" w:customStyle="1" w:styleId="5F1BC8E17BC34CA99F19FAA1FF3093E2">
    <w:name w:val="5F1BC8E17BC34CA99F19FAA1FF3093E2"/>
  </w:style>
  <w:style w:type="paragraph" w:customStyle="1" w:styleId="BB080D37F0B14AA7B9E511344E789E35">
    <w:name w:val="BB080D37F0B14AA7B9E511344E789E35"/>
  </w:style>
  <w:style w:type="paragraph" w:customStyle="1" w:styleId="A1F1CDE43F6443A6A2508975AC0017D2">
    <w:name w:val="A1F1CDE43F6443A6A2508975AC0017D2"/>
  </w:style>
  <w:style w:type="paragraph" w:customStyle="1" w:styleId="C56CA24CBAB0405E87311F985EAFD434">
    <w:name w:val="C56CA24CBAB0405E87311F985EAFD434"/>
  </w:style>
  <w:style w:type="paragraph" w:customStyle="1" w:styleId="0C0AE394F47441B3BE49B9E6A583345D">
    <w:name w:val="0C0AE394F47441B3BE49B9E6A583345D"/>
  </w:style>
  <w:style w:type="paragraph" w:customStyle="1" w:styleId="C8F64DCFE0834E5DACCE2800D6A863C5">
    <w:name w:val="C8F64DCFE0834E5DACCE2800D6A863C5"/>
  </w:style>
  <w:style w:type="paragraph" w:customStyle="1" w:styleId="D788CAEE0FFE47D7A73F0E916057A597">
    <w:name w:val="D788CAEE0FFE47D7A73F0E916057A597"/>
  </w:style>
  <w:style w:type="paragraph" w:customStyle="1" w:styleId="76FD626C5782400F85D1D4AD93A88E38">
    <w:name w:val="76FD626C5782400F85D1D4AD93A88E38"/>
  </w:style>
  <w:style w:type="paragraph" w:customStyle="1" w:styleId="9A0EEBF99132408091EA4298FC378A64">
    <w:name w:val="9A0EEBF99132408091EA4298FC378A64"/>
  </w:style>
  <w:style w:type="paragraph" w:customStyle="1" w:styleId="9246C33338534BAFB2195D260907B72A">
    <w:name w:val="9246C33338534BAFB2195D260907B72A"/>
  </w:style>
  <w:style w:type="paragraph" w:customStyle="1" w:styleId="358E50CFAB8046F49DEC38D847C551A2">
    <w:name w:val="358E50CFAB8046F49DEC38D847C551A2"/>
  </w:style>
  <w:style w:type="paragraph" w:customStyle="1" w:styleId="5AB5C83532984A6A8FC6B4A154DE5C98">
    <w:name w:val="5AB5C83532984A6A8FC6B4A154DE5C98"/>
  </w:style>
  <w:style w:type="paragraph" w:customStyle="1" w:styleId="8756D638C988463D9123D32AEBEEDA42">
    <w:name w:val="8756D638C988463D9123D32AEBEEDA42"/>
  </w:style>
  <w:style w:type="paragraph" w:customStyle="1" w:styleId="A50D2CECAB48460A8C8062CBADD0F0BE">
    <w:name w:val="A50D2CECAB48460A8C8062CBADD0F0BE"/>
  </w:style>
  <w:style w:type="paragraph" w:customStyle="1" w:styleId="C7DE4A6AA60A48CA868DCFBB12512A67">
    <w:name w:val="C7DE4A6AA60A48CA868DCFBB12512A67"/>
  </w:style>
  <w:style w:type="paragraph" w:customStyle="1" w:styleId="B9E19E687A3D4E4390F7109C0F15600E">
    <w:name w:val="B9E19E687A3D4E4390F7109C0F15600E"/>
  </w:style>
  <w:style w:type="paragraph" w:customStyle="1" w:styleId="63209B40B79443DD9EC8B8CFAA662D1B">
    <w:name w:val="63209B40B79443DD9EC8B8CFAA662D1B"/>
  </w:style>
  <w:style w:type="paragraph" w:customStyle="1" w:styleId="DEE998289DE640EEA774C0266A6A0A9E">
    <w:name w:val="DEE998289DE640EEA774C0266A6A0A9E"/>
  </w:style>
  <w:style w:type="paragraph" w:customStyle="1" w:styleId="6F1DD8A164D8475A93106DE4330AFDAE">
    <w:name w:val="6F1DD8A164D8475A93106DE4330AFDAE"/>
  </w:style>
  <w:style w:type="paragraph" w:customStyle="1" w:styleId="7389D329439A4D55BCA996549B7F5ED5">
    <w:name w:val="7389D329439A4D55BCA996549B7F5ED5"/>
  </w:style>
  <w:style w:type="paragraph" w:customStyle="1" w:styleId="CF074F4F2F7E4D70B40B8032A171C4F5">
    <w:name w:val="CF074F4F2F7E4D70B40B8032A171C4F5"/>
  </w:style>
  <w:style w:type="paragraph" w:customStyle="1" w:styleId="36D6934FC4BD40BDB10764B4F85627DA">
    <w:name w:val="36D6934FC4BD40BDB10764B4F85627DA"/>
  </w:style>
  <w:style w:type="paragraph" w:customStyle="1" w:styleId="AEE3636D2A6847A481A3989DFBCEDD22">
    <w:name w:val="AEE3636D2A6847A481A3989DFBCEDD22"/>
  </w:style>
  <w:style w:type="paragraph" w:customStyle="1" w:styleId="A83AA0F52742413286FFC02A874678FE">
    <w:name w:val="A83AA0F52742413286FFC02A874678FE"/>
  </w:style>
  <w:style w:type="paragraph" w:customStyle="1" w:styleId="147BC1ABCC81455C9C75D39761E3E163">
    <w:name w:val="147BC1ABCC81455C9C75D39761E3E163"/>
  </w:style>
  <w:style w:type="paragraph" w:customStyle="1" w:styleId="B0EAF7BE17524012B3B32988CD7C6F9D">
    <w:name w:val="B0EAF7BE17524012B3B32988CD7C6F9D"/>
    <w:rsid w:val="002F5417"/>
  </w:style>
  <w:style w:type="paragraph" w:customStyle="1" w:styleId="7CAAB9FB72A640C498C357DB2473752A">
    <w:name w:val="7CAAB9FB72A640C498C357DB2473752A"/>
    <w:rsid w:val="00F41115"/>
  </w:style>
  <w:style w:type="paragraph" w:customStyle="1" w:styleId="AECC4A3B0474420FB0003AB7CD163DF6">
    <w:name w:val="AECC4A3B0474420FB0003AB7CD163DF6"/>
    <w:rsid w:val="00F411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2497B40FA47D9A0574F644C83C89D">
    <w:name w:val="AFB2497B40FA47D9A0574F644C83C89D"/>
  </w:style>
  <w:style w:type="paragraph" w:customStyle="1" w:styleId="09906A79D11B470F9B69E19E153C1C6E">
    <w:name w:val="09906A79D11B470F9B69E19E153C1C6E"/>
  </w:style>
  <w:style w:type="paragraph" w:customStyle="1" w:styleId="BFE11761E5C64D4488DCCF499E919345">
    <w:name w:val="BFE11761E5C64D4488DCCF499E919345"/>
  </w:style>
  <w:style w:type="paragraph" w:customStyle="1" w:styleId="19D28906DED74FA39E27923B3D8D39F4">
    <w:name w:val="19D28906DED74FA39E27923B3D8D39F4"/>
  </w:style>
  <w:style w:type="paragraph" w:customStyle="1" w:styleId="7D1ABDF1E3064841AC285EAB9C756EA4">
    <w:name w:val="7D1ABDF1E3064841AC285EAB9C756EA4"/>
  </w:style>
  <w:style w:type="paragraph" w:customStyle="1" w:styleId="186F0C2EFD2347CB81B385D5A815AE04">
    <w:name w:val="186F0C2EFD2347CB81B385D5A815AE04"/>
  </w:style>
  <w:style w:type="paragraph" w:customStyle="1" w:styleId="ECA9748064F54F1FBDB4BE1CBC249463">
    <w:name w:val="ECA9748064F54F1FBDB4BE1CBC249463"/>
  </w:style>
  <w:style w:type="paragraph" w:customStyle="1" w:styleId="583D600A348848B5809A88E177F62D09">
    <w:name w:val="583D600A348848B5809A88E177F62D09"/>
  </w:style>
  <w:style w:type="paragraph" w:customStyle="1" w:styleId="5F1BC8E17BC34CA99F19FAA1FF3093E2">
    <w:name w:val="5F1BC8E17BC34CA99F19FAA1FF3093E2"/>
  </w:style>
  <w:style w:type="paragraph" w:customStyle="1" w:styleId="BB080D37F0B14AA7B9E511344E789E35">
    <w:name w:val="BB080D37F0B14AA7B9E511344E789E35"/>
  </w:style>
  <w:style w:type="paragraph" w:customStyle="1" w:styleId="A1F1CDE43F6443A6A2508975AC0017D2">
    <w:name w:val="A1F1CDE43F6443A6A2508975AC0017D2"/>
  </w:style>
  <w:style w:type="paragraph" w:customStyle="1" w:styleId="C56CA24CBAB0405E87311F985EAFD434">
    <w:name w:val="C56CA24CBAB0405E87311F985EAFD434"/>
  </w:style>
  <w:style w:type="paragraph" w:customStyle="1" w:styleId="0C0AE394F47441B3BE49B9E6A583345D">
    <w:name w:val="0C0AE394F47441B3BE49B9E6A583345D"/>
  </w:style>
  <w:style w:type="paragraph" w:customStyle="1" w:styleId="C8F64DCFE0834E5DACCE2800D6A863C5">
    <w:name w:val="C8F64DCFE0834E5DACCE2800D6A863C5"/>
  </w:style>
  <w:style w:type="paragraph" w:customStyle="1" w:styleId="D788CAEE0FFE47D7A73F0E916057A597">
    <w:name w:val="D788CAEE0FFE47D7A73F0E916057A597"/>
  </w:style>
  <w:style w:type="paragraph" w:customStyle="1" w:styleId="76FD626C5782400F85D1D4AD93A88E38">
    <w:name w:val="76FD626C5782400F85D1D4AD93A88E38"/>
  </w:style>
  <w:style w:type="paragraph" w:customStyle="1" w:styleId="9A0EEBF99132408091EA4298FC378A64">
    <w:name w:val="9A0EEBF99132408091EA4298FC378A64"/>
  </w:style>
  <w:style w:type="paragraph" w:customStyle="1" w:styleId="9246C33338534BAFB2195D260907B72A">
    <w:name w:val="9246C33338534BAFB2195D260907B72A"/>
  </w:style>
  <w:style w:type="paragraph" w:customStyle="1" w:styleId="358E50CFAB8046F49DEC38D847C551A2">
    <w:name w:val="358E50CFAB8046F49DEC38D847C551A2"/>
  </w:style>
  <w:style w:type="paragraph" w:customStyle="1" w:styleId="5AB5C83532984A6A8FC6B4A154DE5C98">
    <w:name w:val="5AB5C83532984A6A8FC6B4A154DE5C98"/>
  </w:style>
  <w:style w:type="paragraph" w:customStyle="1" w:styleId="8756D638C988463D9123D32AEBEEDA42">
    <w:name w:val="8756D638C988463D9123D32AEBEEDA42"/>
  </w:style>
  <w:style w:type="paragraph" w:customStyle="1" w:styleId="A50D2CECAB48460A8C8062CBADD0F0BE">
    <w:name w:val="A50D2CECAB48460A8C8062CBADD0F0BE"/>
  </w:style>
  <w:style w:type="paragraph" w:customStyle="1" w:styleId="C7DE4A6AA60A48CA868DCFBB12512A67">
    <w:name w:val="C7DE4A6AA60A48CA868DCFBB12512A67"/>
  </w:style>
  <w:style w:type="paragraph" w:customStyle="1" w:styleId="B9E19E687A3D4E4390F7109C0F15600E">
    <w:name w:val="B9E19E687A3D4E4390F7109C0F15600E"/>
  </w:style>
  <w:style w:type="paragraph" w:customStyle="1" w:styleId="63209B40B79443DD9EC8B8CFAA662D1B">
    <w:name w:val="63209B40B79443DD9EC8B8CFAA662D1B"/>
  </w:style>
  <w:style w:type="paragraph" w:customStyle="1" w:styleId="DEE998289DE640EEA774C0266A6A0A9E">
    <w:name w:val="DEE998289DE640EEA774C0266A6A0A9E"/>
  </w:style>
  <w:style w:type="paragraph" w:customStyle="1" w:styleId="6F1DD8A164D8475A93106DE4330AFDAE">
    <w:name w:val="6F1DD8A164D8475A93106DE4330AFDAE"/>
  </w:style>
  <w:style w:type="paragraph" w:customStyle="1" w:styleId="7389D329439A4D55BCA996549B7F5ED5">
    <w:name w:val="7389D329439A4D55BCA996549B7F5ED5"/>
  </w:style>
  <w:style w:type="paragraph" w:customStyle="1" w:styleId="CF074F4F2F7E4D70B40B8032A171C4F5">
    <w:name w:val="CF074F4F2F7E4D70B40B8032A171C4F5"/>
  </w:style>
  <w:style w:type="paragraph" w:customStyle="1" w:styleId="36D6934FC4BD40BDB10764B4F85627DA">
    <w:name w:val="36D6934FC4BD40BDB10764B4F85627DA"/>
  </w:style>
  <w:style w:type="paragraph" w:customStyle="1" w:styleId="AEE3636D2A6847A481A3989DFBCEDD22">
    <w:name w:val="AEE3636D2A6847A481A3989DFBCEDD22"/>
  </w:style>
  <w:style w:type="paragraph" w:customStyle="1" w:styleId="A83AA0F52742413286FFC02A874678FE">
    <w:name w:val="A83AA0F52742413286FFC02A874678FE"/>
  </w:style>
  <w:style w:type="paragraph" w:customStyle="1" w:styleId="147BC1ABCC81455C9C75D39761E3E163">
    <w:name w:val="147BC1ABCC81455C9C75D39761E3E163"/>
  </w:style>
  <w:style w:type="paragraph" w:customStyle="1" w:styleId="B0EAF7BE17524012B3B32988CD7C6F9D">
    <w:name w:val="B0EAF7BE17524012B3B32988CD7C6F9D"/>
    <w:rsid w:val="002F5417"/>
  </w:style>
  <w:style w:type="paragraph" w:customStyle="1" w:styleId="7CAAB9FB72A640C498C357DB2473752A">
    <w:name w:val="7CAAB9FB72A640C498C357DB2473752A"/>
    <w:rsid w:val="00F41115"/>
  </w:style>
  <w:style w:type="paragraph" w:customStyle="1" w:styleId="AECC4A3B0474420FB0003AB7CD163DF6">
    <w:name w:val="AECC4A3B0474420FB0003AB7CD163DF6"/>
    <w:rsid w:val="00F411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2C44-E453-48F1-9D80-A51700D5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 (1).dotx</Template>
  <TotalTime>216</TotalTime>
  <Pages>1</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Cheung</dc:creator>
  <cp:lastModifiedBy>Brandon Cheung</cp:lastModifiedBy>
  <cp:revision>150</cp:revision>
  <cp:lastPrinted>2018-11-20T23:52:00Z</cp:lastPrinted>
  <dcterms:created xsi:type="dcterms:W3CDTF">2018-01-03T21:36:00Z</dcterms:created>
  <dcterms:modified xsi:type="dcterms:W3CDTF">2018-11-21T00:16:00Z</dcterms:modified>
  <cp:version/>
</cp:coreProperties>
</file>